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94435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65CA6B63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1D55EB6" wp14:editId="319F4595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68F68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2384579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03CE11BF" w14:textId="77777777" w:rsidR="007F30AE" w:rsidRPr="000E7483" w:rsidRDefault="007F30AE" w:rsidP="000E7483">
      <w:pPr>
        <w:jc w:val="center"/>
      </w:pPr>
      <w:r w:rsidRPr="000E7483">
        <w:t>Lieu</w:t>
      </w:r>
    </w:p>
    <w:p w14:paraId="138B7740" w14:textId="77777777" w:rsidR="007F30AE" w:rsidRPr="000E7483" w:rsidRDefault="007F30AE" w:rsidP="000E7483">
      <w:pPr>
        <w:jc w:val="center"/>
      </w:pPr>
      <w:r w:rsidRPr="000E7483">
        <w:t>Durée</w:t>
      </w:r>
    </w:p>
    <w:p w14:paraId="686A81D4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590388F7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77AA5B9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D88DDB0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AD925C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BD4C311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C4C2F61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1C26BAA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AA920EB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56087C7" w14:textId="77777777" w:rsidR="00D64F19" w:rsidRDefault="00DA605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3459DCF" w14:textId="77777777" w:rsidR="00D64F19" w:rsidRDefault="00DA605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0C3D0BD" w14:textId="77777777" w:rsidR="00D64F19" w:rsidRDefault="00DA605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32BA186" w14:textId="77777777" w:rsidR="00D64F19" w:rsidRDefault="00DA605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BE07ABA" w14:textId="77777777" w:rsidR="00D64F19" w:rsidRDefault="00DA605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DD124BC" w14:textId="77777777" w:rsidR="00D64F19" w:rsidRDefault="00DA605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B7B212F" w14:textId="77777777" w:rsidR="00D64F19" w:rsidRDefault="00DA605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DB4B64F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8C2AAF2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F24F33D" w14:textId="77777777" w:rsidR="00D64F19" w:rsidRDefault="00DA605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7941F2A" w14:textId="77777777" w:rsidR="00D64F19" w:rsidRDefault="00DA605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87C43FC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248D717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F705E33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4DACA5C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891DA67" w14:textId="77777777" w:rsidR="00D64F19" w:rsidRDefault="00DA605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E7476FC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5058C05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0D97A00" w14:textId="77777777" w:rsidR="00D64F19" w:rsidRDefault="00DA605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22A3834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8BAF370" w14:textId="77777777" w:rsidR="00D64F19" w:rsidRDefault="00DA605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719F3A4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9A4C041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0706A1B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3A38E9D" w14:textId="77777777" w:rsidR="00D64F19" w:rsidRDefault="00DA605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4A2D9CD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68A733B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873452D" w14:textId="77777777" w:rsidR="00D64F19" w:rsidRDefault="00DA605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9317F4D" w14:textId="77777777" w:rsidR="00D64F19" w:rsidRDefault="00DA605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AED9068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6C99AAE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0F3FE832" w14:textId="77777777" w:rsidR="008E53F9" w:rsidRPr="008E53F9" w:rsidRDefault="008E53F9" w:rsidP="008E53F9">
      <w:pPr>
        <w:pStyle w:val="Corpsdetexte"/>
      </w:pPr>
    </w:p>
    <w:p w14:paraId="21BB779E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2FE8BDBE" w14:textId="77777777" w:rsidR="0015167D" w:rsidRPr="0015167D" w:rsidRDefault="0015167D" w:rsidP="0015167D">
      <w:pPr>
        <w:pStyle w:val="Retraitcorpsdetexte"/>
      </w:pPr>
    </w:p>
    <w:p w14:paraId="0EC3F798" w14:textId="77777777"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EFE4655" w14:textId="77777777" w:rsidR="0015167D" w:rsidRPr="00F664DF" w:rsidRDefault="0015167D" w:rsidP="0015167D">
      <w:pPr>
        <w:pStyle w:val="Retraitcorpsdetexte"/>
      </w:pPr>
    </w:p>
    <w:p w14:paraId="4BDCE2A0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73EEF35B" w14:textId="77777777" w:rsidR="0015167D" w:rsidRPr="0015167D" w:rsidRDefault="0015167D" w:rsidP="0015167D">
      <w:pPr>
        <w:pStyle w:val="Retraitcorpsdetexte"/>
      </w:pPr>
    </w:p>
    <w:p w14:paraId="30FAE518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4338716" w14:textId="77777777" w:rsidR="0015167D" w:rsidRPr="00F664DF" w:rsidRDefault="0015167D" w:rsidP="0015167D">
      <w:pPr>
        <w:pStyle w:val="Retraitcorpsdetexte"/>
      </w:pPr>
    </w:p>
    <w:p w14:paraId="67D227C3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044C5CB4" w14:textId="77777777" w:rsidR="0015167D" w:rsidRPr="0015167D" w:rsidRDefault="0015167D" w:rsidP="0015167D">
      <w:pPr>
        <w:pStyle w:val="Retraitcorpsdetexte"/>
      </w:pPr>
    </w:p>
    <w:p w14:paraId="008D1859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3FEBAF3A" w14:textId="77777777" w:rsidR="00F664DF" w:rsidRPr="00F664DF" w:rsidRDefault="00F664DF" w:rsidP="00F664DF">
      <w:pPr>
        <w:pStyle w:val="Retraitcorpsdetexte"/>
      </w:pPr>
    </w:p>
    <w:p w14:paraId="4FAE13F2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644001FB" w14:textId="77777777" w:rsidR="0015167D" w:rsidRPr="0015167D" w:rsidRDefault="0015167D" w:rsidP="0015167D">
      <w:pPr>
        <w:pStyle w:val="Retraitcorpsdetexte"/>
      </w:pPr>
    </w:p>
    <w:p w14:paraId="0698D693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306C7775" w14:textId="77777777" w:rsidR="0015167D" w:rsidRPr="00F664DF" w:rsidRDefault="0015167D" w:rsidP="0015167D">
      <w:pPr>
        <w:pStyle w:val="Retraitcorpsdetexte"/>
      </w:pPr>
    </w:p>
    <w:p w14:paraId="4C2F83DE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55E2B69C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75846C24" w14:textId="77777777" w:rsidR="00920F4E" w:rsidRDefault="00920F4E" w:rsidP="00920F4E">
      <w:pPr>
        <w:pStyle w:val="Retraitcorpsdetexte3"/>
      </w:pPr>
    </w:p>
    <w:p w14:paraId="7435896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4E42215" w14:textId="77777777" w:rsidR="0015167D" w:rsidRPr="00920F4E" w:rsidRDefault="0015167D" w:rsidP="00920F4E">
      <w:pPr>
        <w:pStyle w:val="Retraitcorpsdetexte3"/>
      </w:pPr>
    </w:p>
    <w:p w14:paraId="7EFC635B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337C9132" w14:textId="77777777" w:rsidR="00F664DF" w:rsidRDefault="00F664DF" w:rsidP="00F664DF">
      <w:pPr>
        <w:pStyle w:val="Retraitcorpsdetexte3"/>
      </w:pPr>
    </w:p>
    <w:p w14:paraId="4CDAFDCF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0847D574" w14:textId="77777777" w:rsidR="0015167D" w:rsidRPr="00F664DF" w:rsidRDefault="0015167D" w:rsidP="00F664DF">
      <w:pPr>
        <w:pStyle w:val="Retraitcorpsdetexte3"/>
      </w:pPr>
    </w:p>
    <w:p w14:paraId="46D48228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61920927" w14:textId="77777777" w:rsidR="00F664DF" w:rsidRDefault="00F664DF" w:rsidP="00F664DF">
      <w:pPr>
        <w:pStyle w:val="Retraitcorpsdetexte3"/>
      </w:pPr>
    </w:p>
    <w:p w14:paraId="3A760817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D213BE9" w14:textId="77777777" w:rsidR="0015167D" w:rsidRPr="00F664DF" w:rsidRDefault="0015167D" w:rsidP="00F664DF">
      <w:pPr>
        <w:pStyle w:val="Retraitcorpsdetexte3"/>
      </w:pPr>
    </w:p>
    <w:p w14:paraId="5F044684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42120CDF" w14:textId="77777777" w:rsidR="00F664DF" w:rsidRDefault="00F664DF" w:rsidP="00F664DF">
      <w:pPr>
        <w:pStyle w:val="Retraitcorpsdetexte3"/>
      </w:pPr>
    </w:p>
    <w:p w14:paraId="49849576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E66B085" w14:textId="77777777" w:rsidR="0015167D" w:rsidRPr="00F664DF" w:rsidRDefault="0015167D" w:rsidP="00F664DF">
      <w:pPr>
        <w:pStyle w:val="Retraitcorpsdetexte3"/>
      </w:pPr>
    </w:p>
    <w:p w14:paraId="448EEAA8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39CD111D" w14:textId="77777777" w:rsidR="00F664DF" w:rsidRDefault="00F664DF" w:rsidP="00F664DF">
      <w:pPr>
        <w:pStyle w:val="Retraitcorpsdetexte3"/>
      </w:pPr>
    </w:p>
    <w:p w14:paraId="0B165676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72FFA6EF" w14:textId="77777777" w:rsidR="0015167D" w:rsidRPr="00F664DF" w:rsidRDefault="0015167D" w:rsidP="00F664DF">
      <w:pPr>
        <w:pStyle w:val="Retraitcorpsdetexte3"/>
      </w:pPr>
    </w:p>
    <w:p w14:paraId="54B41642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1BC6D080" w14:textId="77777777" w:rsidR="00F664DF" w:rsidRDefault="00F664DF" w:rsidP="00F664DF">
      <w:pPr>
        <w:pStyle w:val="Retraitcorpsdetexte3"/>
      </w:pPr>
    </w:p>
    <w:p w14:paraId="35396EE8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77607ACB" w14:textId="77777777" w:rsidR="0015167D" w:rsidRPr="00F664DF" w:rsidRDefault="0015167D" w:rsidP="00F664DF">
      <w:pPr>
        <w:pStyle w:val="Retraitcorpsdetexte3"/>
      </w:pPr>
    </w:p>
    <w:p w14:paraId="4B53A6A5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632CED2B" w14:textId="77777777" w:rsidR="00F664DF" w:rsidRDefault="00F664DF" w:rsidP="00F664DF">
      <w:pPr>
        <w:pStyle w:val="Retraitcorpsdetexte3"/>
      </w:pPr>
    </w:p>
    <w:p w14:paraId="4D9373AC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2CC95A4A" w14:textId="77777777" w:rsidR="0015167D" w:rsidRPr="00F664DF" w:rsidRDefault="0015167D" w:rsidP="00F664DF">
      <w:pPr>
        <w:pStyle w:val="Retraitcorpsdetexte3"/>
      </w:pPr>
    </w:p>
    <w:p w14:paraId="43998354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734FFB1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5E5F94F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13E1AC6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539FD6DD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3602C842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23C95C01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7EDB4589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3D079B4C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67DD764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360F0FBB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7ADB4A87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49C715D4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759D385C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2B88132A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1E5401E9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17D9FE58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20FF4060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7B556482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5FDD3ED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45B7F8F3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3DD6518D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62036ECE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38BEB3D9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7064B9A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178EF62A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62866AF8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59C29165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1850BFB6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6CD771CC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lastRenderedPageBreak/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2035804B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3F87875A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4D6053D2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037C8E1D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5C649473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146038">
        <w:t>5.1</w:t>
      </w:r>
      <w:r w:rsidR="00A65F0B">
        <w:fldChar w:fldCharType="end"/>
      </w:r>
    </w:p>
    <w:p w14:paraId="199FD62C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3E81A05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1A3B08F6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65D3825B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E3CD7B6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7F2C6E94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669B2191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863B6FA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46F85F6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557312D8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AA6D890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2DCEDBF6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73D9496D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1E2CB5D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24A096DD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3FC85B4D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4636999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74D6D723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710861A2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699670D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B74FFF1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28B8DBA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1EC8F5DC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1E8CB1DF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6906D4A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3DBD68FB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26712865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5E2781E8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2CAF8B9B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658B897B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35261B29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11ECC7D1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43BA613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02F341F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0DEF6042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334C7308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14:paraId="16E5D672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A609368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14:paraId="3603B4E7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473FDDA1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8264FEA" w14:textId="77777777"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14:paraId="70D4A975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2975EB9C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2BDC8E2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47451BEB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414CEC59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3F13F457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B91778E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6A48D81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3EC81" w14:textId="77777777" w:rsidR="00DA6055" w:rsidRDefault="00DA6055">
      <w:r>
        <w:separator/>
      </w:r>
    </w:p>
  </w:endnote>
  <w:endnote w:type="continuationSeparator" w:id="0">
    <w:p w14:paraId="35B9158B" w14:textId="77777777" w:rsidR="00DA6055" w:rsidRDefault="00DA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423973F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A69C56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DA6055">
            <w:fldChar w:fldCharType="begin"/>
          </w:r>
          <w:r w:rsidR="00DA6055">
            <w:instrText xml:space="preserve"> AUTHOR   \* MERGEFORMAT </w:instrText>
          </w:r>
          <w:r w:rsidR="00DA6055">
            <w:fldChar w:fldCharType="separate"/>
          </w:r>
          <w:r w:rsidR="00146038" w:rsidRPr="00146038">
            <w:rPr>
              <w:rFonts w:cs="Arial"/>
              <w:noProof/>
              <w:szCs w:val="16"/>
            </w:rPr>
            <w:t>Sylvain Philipona</w:t>
          </w:r>
          <w:r w:rsidR="00DA6055">
            <w:rPr>
              <w:rFonts w:cs="Arial"/>
              <w:noProof/>
              <w:szCs w:val="16"/>
            </w:rPr>
            <w:fldChar w:fldCharType="end"/>
          </w:r>
        </w:p>
        <w:p w14:paraId="56C7A52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418096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92EC49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46038">
            <w:rPr>
              <w:rFonts w:cs="Arial"/>
              <w:noProof/>
              <w:szCs w:val="16"/>
            </w:rPr>
            <w:t>25.01.2023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A6BA696" w14:textId="77777777" w:rsidTr="00E52B61">
      <w:trPr>
        <w:jc w:val="center"/>
      </w:trPr>
      <w:tc>
        <w:tcPr>
          <w:tcW w:w="3510" w:type="dxa"/>
          <w:vAlign w:val="center"/>
        </w:tcPr>
        <w:p w14:paraId="31233FD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543AC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A5E9AF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46038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5B8FA8A" w14:textId="77777777" w:rsidTr="00E52B61">
      <w:trPr>
        <w:jc w:val="center"/>
      </w:trPr>
      <w:tc>
        <w:tcPr>
          <w:tcW w:w="3510" w:type="dxa"/>
          <w:vAlign w:val="center"/>
        </w:tcPr>
        <w:p w14:paraId="5EE28C73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DA6055">
            <w:fldChar w:fldCharType="begin"/>
          </w:r>
          <w:r w:rsidR="00DA6055">
            <w:instrText xml:space="preserve"> REVNUM   \* MERGEFORMAT </w:instrText>
          </w:r>
          <w:r w:rsidR="00DA6055">
            <w:fldChar w:fldCharType="separate"/>
          </w:r>
          <w:r w:rsidR="00146038" w:rsidRPr="00146038">
            <w:rPr>
              <w:rFonts w:cs="Arial"/>
              <w:noProof/>
              <w:szCs w:val="16"/>
            </w:rPr>
            <w:t>1</w:t>
          </w:r>
          <w:r w:rsidR="00DA6055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46038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4330E51" w14:textId="77777777" w:rsidR="00AA4393" w:rsidRPr="00000197" w:rsidRDefault="00DA6055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146038" w:rsidRPr="00146038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4470540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84C5C" w14:textId="77777777" w:rsidR="00DA6055" w:rsidRDefault="00DA6055">
      <w:r>
        <w:separator/>
      </w:r>
    </w:p>
  </w:footnote>
  <w:footnote w:type="continuationSeparator" w:id="0">
    <w:p w14:paraId="72616E41" w14:textId="77777777" w:rsidR="00DA6055" w:rsidRDefault="00DA6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2CDC4E51" w14:textId="77777777">
      <w:trPr>
        <w:trHeight w:val="536"/>
        <w:jc w:val="center"/>
      </w:trPr>
      <w:tc>
        <w:tcPr>
          <w:tcW w:w="2445" w:type="dxa"/>
          <w:vAlign w:val="center"/>
        </w:tcPr>
        <w:p w14:paraId="463A6A2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A0766CF" w14:textId="77777777" w:rsidR="00AA4393" w:rsidRPr="00B4738A" w:rsidRDefault="00AA4393" w:rsidP="00B4738A"/>
      </w:tc>
      <w:tc>
        <w:tcPr>
          <w:tcW w:w="2283" w:type="dxa"/>
          <w:vAlign w:val="center"/>
        </w:tcPr>
        <w:p w14:paraId="18FFEAB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257C572" wp14:editId="3C3E7BE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B5391E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38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46038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A6055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223F40"/>
  <w15:docId w15:val="{B616776F-6E4F-4272-B5B8-0D5723CB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philipona\Downloads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1</TotalTime>
  <Pages>1</Pages>
  <Words>1559</Words>
  <Characters>8577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10116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Sylvain Philipona</dc:creator>
  <cp:lastModifiedBy>Sylvain Philipona</cp:lastModifiedBy>
  <cp:revision>2</cp:revision>
  <cp:lastPrinted>2009-09-04T13:21:00Z</cp:lastPrinted>
  <dcterms:created xsi:type="dcterms:W3CDTF">2023-01-25T10:26:00Z</dcterms:created>
  <dcterms:modified xsi:type="dcterms:W3CDTF">2023-01-25T10:27:00Z</dcterms:modified>
</cp:coreProperties>
</file>
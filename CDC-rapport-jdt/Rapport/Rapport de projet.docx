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A6B63" w14:textId="7679197F" w:rsidR="000E7483" w:rsidRDefault="00F51822" w:rsidP="00D275C6">
      <w:pPr>
        <w:spacing w:before="2400"/>
        <w:jc w:val="center"/>
        <w:rPr>
          <w:rFonts w:cs="Arial"/>
          <w:sz w:val="22"/>
          <w:szCs w:val="22"/>
        </w:rPr>
      </w:pPr>
      <w:r w:rsidRPr="00F5182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Récupération des AutoEvaluations </w:t>
      </w:r>
      <w:r w:rsidR="00A870A3">
        <w:rPr>
          <w:noProof/>
        </w:rPr>
        <w:drawing>
          <wp:inline distT="0" distB="0" distL="0" distR="0" wp14:anchorId="58679230" wp14:editId="1B780976">
            <wp:extent cx="4438650" cy="4438650"/>
            <wp:effectExtent l="0" t="0" r="0" b="0"/>
            <wp:docPr id="1" name="Image 1" descr="How to Run PowerShell Script on Windows Startup? - JD B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Run PowerShell Script on Windows Startup? - JD Bo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1BE0" w14:textId="3BEF3C03" w:rsidR="00F51822" w:rsidRPr="000E7483" w:rsidRDefault="00F51822" w:rsidP="00F51822">
      <w:pPr>
        <w:spacing w:before="2000"/>
        <w:jc w:val="center"/>
      </w:pPr>
      <w:r>
        <w:t>Sylvain Philipona</w:t>
      </w:r>
      <w:r w:rsidR="007F30AE" w:rsidRPr="000E7483">
        <w:t xml:space="preserve"> – C</w:t>
      </w:r>
      <w:r>
        <w:t>IN4b</w:t>
      </w:r>
    </w:p>
    <w:p w14:paraId="03CE11BF" w14:textId="0B84E2D1" w:rsidR="007F30AE" w:rsidRPr="000E7483" w:rsidRDefault="00F51822" w:rsidP="000E7483">
      <w:pPr>
        <w:jc w:val="center"/>
      </w:pPr>
      <w:r>
        <w:t>EPV</w:t>
      </w:r>
    </w:p>
    <w:p w14:paraId="138B7740" w14:textId="01894B11" w:rsidR="007F30AE" w:rsidRPr="000E7483" w:rsidRDefault="00F51822" w:rsidP="000E7483">
      <w:pPr>
        <w:jc w:val="center"/>
      </w:pPr>
      <w:r>
        <w:t>240H</w:t>
      </w:r>
    </w:p>
    <w:p w14:paraId="686A81D4" w14:textId="3AA95B7D" w:rsidR="007F30AE" w:rsidRPr="000E7483" w:rsidRDefault="00F51822" w:rsidP="000E7483">
      <w:pPr>
        <w:jc w:val="center"/>
      </w:pPr>
      <w:r>
        <w:t>Gilbert Gruaz</w:t>
      </w:r>
    </w:p>
    <w:p w14:paraId="590388F7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77AA5B9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5D88DDB0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AD925C" w14:textId="77777777" w:rsidR="00D64F19" w:rsidRDefault="005B6D0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BD4C311" w14:textId="77777777" w:rsidR="00D64F19" w:rsidRDefault="005B6D0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C4C2F61" w14:textId="77777777" w:rsidR="00D64F19" w:rsidRDefault="005B6D0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1C26BAA" w14:textId="77777777" w:rsidR="00D64F19" w:rsidRDefault="005B6D0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AA920EB" w14:textId="77777777" w:rsidR="00D64F19" w:rsidRDefault="005B6D0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56087C7" w14:textId="77777777" w:rsidR="00D64F19" w:rsidRDefault="005B6D0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3459DCF" w14:textId="77777777" w:rsidR="00D64F19" w:rsidRDefault="005B6D0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0C3D0BD" w14:textId="77777777" w:rsidR="00D64F19" w:rsidRDefault="005B6D0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32BA186" w14:textId="77777777" w:rsidR="00D64F19" w:rsidRDefault="005B6D0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BE07ABA" w14:textId="77777777" w:rsidR="00D64F19" w:rsidRDefault="005B6D0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DD124BC" w14:textId="77777777" w:rsidR="00D64F19" w:rsidRDefault="005B6D0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B7B212F" w14:textId="77777777" w:rsidR="00D64F19" w:rsidRDefault="005B6D0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DB4B64F" w14:textId="77777777" w:rsidR="00D64F19" w:rsidRDefault="005B6D0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8C2AAF2" w14:textId="77777777" w:rsidR="00D64F19" w:rsidRDefault="005B6D0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F24F33D" w14:textId="77777777" w:rsidR="00D64F19" w:rsidRDefault="005B6D0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7941F2A" w14:textId="77777777" w:rsidR="00D64F19" w:rsidRDefault="005B6D0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87C43FC" w14:textId="77777777" w:rsidR="00D64F19" w:rsidRDefault="005B6D0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248D717" w14:textId="77777777" w:rsidR="00D64F19" w:rsidRDefault="005B6D0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F705E33" w14:textId="77777777" w:rsidR="00D64F19" w:rsidRDefault="005B6D0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4DACA5C" w14:textId="77777777" w:rsidR="00D64F19" w:rsidRDefault="005B6D0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891DA67" w14:textId="77777777" w:rsidR="00D64F19" w:rsidRDefault="005B6D0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E7476FC" w14:textId="77777777" w:rsidR="00D64F19" w:rsidRDefault="005B6D0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5058C05" w14:textId="77777777" w:rsidR="00D64F19" w:rsidRDefault="005B6D0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0D97A00" w14:textId="77777777" w:rsidR="00D64F19" w:rsidRDefault="005B6D0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22A3834" w14:textId="77777777" w:rsidR="00D64F19" w:rsidRDefault="005B6D0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8BAF370" w14:textId="77777777" w:rsidR="00D64F19" w:rsidRDefault="005B6D0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719F3A4" w14:textId="77777777" w:rsidR="00D64F19" w:rsidRDefault="005B6D0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9A4C041" w14:textId="77777777" w:rsidR="00D64F19" w:rsidRDefault="005B6D0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0706A1B" w14:textId="77777777" w:rsidR="00D64F19" w:rsidRDefault="005B6D0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3A38E9D" w14:textId="77777777" w:rsidR="00D64F19" w:rsidRDefault="005B6D0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54A2D9CD" w14:textId="77777777" w:rsidR="00D64F19" w:rsidRDefault="005B6D0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68A733B" w14:textId="77777777" w:rsidR="00D64F19" w:rsidRDefault="005B6D0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873452D" w14:textId="77777777" w:rsidR="00D64F19" w:rsidRDefault="005B6D0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9317F4D" w14:textId="77777777" w:rsidR="00D64F19" w:rsidRDefault="005B6D0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AED9068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6C99AAE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0F3FE832" w14:textId="77777777" w:rsidR="008E53F9" w:rsidRPr="008E53F9" w:rsidRDefault="008E53F9" w:rsidP="008E53F9">
      <w:pPr>
        <w:pStyle w:val="Corpsdetexte"/>
      </w:pPr>
    </w:p>
    <w:p w14:paraId="21BB779E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2FE8BDBE" w14:textId="77777777" w:rsidR="0015167D" w:rsidRPr="0015167D" w:rsidRDefault="0015167D" w:rsidP="0015167D">
      <w:pPr>
        <w:pStyle w:val="Retraitcorpsdetexte"/>
      </w:pPr>
    </w:p>
    <w:p w14:paraId="51CCBC06" w14:textId="005AC622" w:rsidR="009D7D94" w:rsidRPr="00142756" w:rsidRDefault="009B058A" w:rsidP="009B058A">
      <w:pPr>
        <w:pStyle w:val="Paragraphedeliste"/>
      </w:pPr>
      <w:r>
        <w:t>Mise en œuvre d’un dispositif de récupération des auto-évaluations faites par les élèves, dans un classeur Excel permettant la synthèse et l’évaluation finale faite par l’enseignant.</w:t>
      </w:r>
    </w:p>
    <w:p w14:paraId="0EFE4655" w14:textId="77777777" w:rsidR="0015167D" w:rsidRPr="00F664DF" w:rsidRDefault="0015167D" w:rsidP="0015167D">
      <w:pPr>
        <w:pStyle w:val="Retraitcorpsdetexte"/>
      </w:pPr>
    </w:p>
    <w:p w14:paraId="4BDCE2A0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73EEF35B" w14:textId="77777777" w:rsidR="0015167D" w:rsidRPr="0015167D" w:rsidRDefault="0015167D" w:rsidP="0015167D">
      <w:pPr>
        <w:pStyle w:val="Retraitcorpsdetexte"/>
      </w:pPr>
    </w:p>
    <w:p w14:paraId="30FAE518" w14:textId="77777777" w:rsidR="0015167D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24338716" w14:textId="77777777" w:rsidR="0015167D" w:rsidRPr="00F664DF" w:rsidRDefault="0015167D" w:rsidP="0015167D">
      <w:pPr>
        <w:pStyle w:val="Retraitcorpsdetexte"/>
      </w:pPr>
    </w:p>
    <w:p w14:paraId="67D227C3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044C5CB4" w14:textId="77777777" w:rsidR="0015167D" w:rsidRPr="0015167D" w:rsidRDefault="0015167D" w:rsidP="0015167D">
      <w:pPr>
        <w:pStyle w:val="Retraitcorpsdetexte"/>
      </w:pPr>
    </w:p>
    <w:p w14:paraId="14BC3BB2" w14:textId="77777777" w:rsidR="0038691C" w:rsidRDefault="0038691C" w:rsidP="0038691C">
      <w:pPr>
        <w:pStyle w:val="Paragraphedeliste"/>
      </w:pPr>
      <w:r>
        <w:t>1 ordinateur standard de l'ETML avec W10 et la suite MS Office 365</w:t>
      </w:r>
    </w:p>
    <w:p w14:paraId="3FEBAF3A" w14:textId="77777777" w:rsidR="00F664DF" w:rsidRPr="00F664DF" w:rsidRDefault="00F664DF" w:rsidP="00F664DF">
      <w:pPr>
        <w:pStyle w:val="Retraitcorpsdetexte"/>
      </w:pPr>
    </w:p>
    <w:p w14:paraId="4FAE13F2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644001FB" w14:textId="77777777" w:rsidR="0015167D" w:rsidRPr="0015167D" w:rsidRDefault="0015167D" w:rsidP="0015167D">
      <w:pPr>
        <w:pStyle w:val="Retraitcorpsdetexte"/>
      </w:pPr>
    </w:p>
    <w:p w14:paraId="55A01927" w14:textId="77777777" w:rsidR="00355966" w:rsidRDefault="00355966" w:rsidP="00355966">
      <w:pPr>
        <w:pStyle w:val="Paragraphedeliste"/>
      </w:pPr>
      <w:r w:rsidRPr="00A477AE">
        <w:t xml:space="preserve">Avoir suivi les modules I-CH et les projets de la formation de CFC –Informaticien-ne de l'ETML, et être capable de </w:t>
      </w:r>
      <w:r>
        <w:t>de programmer en PowerShell et VBA</w:t>
      </w:r>
      <w:r w:rsidRPr="00A477AE">
        <w:t>.</w:t>
      </w:r>
    </w:p>
    <w:p w14:paraId="306C7775" w14:textId="77777777" w:rsidR="0015167D" w:rsidRPr="00F664DF" w:rsidRDefault="0015167D" w:rsidP="0015167D">
      <w:pPr>
        <w:pStyle w:val="Retraitcorpsdetexte"/>
      </w:pPr>
    </w:p>
    <w:p w14:paraId="4C2F83DE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55E2B69C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75846C24" w14:textId="77777777" w:rsidR="00920F4E" w:rsidRDefault="00920F4E" w:rsidP="00920F4E">
      <w:pPr>
        <w:pStyle w:val="Retraitcorpsdetexte3"/>
      </w:pPr>
    </w:p>
    <w:p w14:paraId="74358960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44E42215" w14:textId="77777777" w:rsidR="0015167D" w:rsidRPr="00920F4E" w:rsidRDefault="0015167D" w:rsidP="00920F4E">
      <w:pPr>
        <w:pStyle w:val="Retraitcorpsdetexte3"/>
      </w:pPr>
    </w:p>
    <w:p w14:paraId="7EFC635B" w14:textId="77777777"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337C9132" w14:textId="77777777" w:rsidR="00F664DF" w:rsidRDefault="00F664DF" w:rsidP="00F664DF">
      <w:pPr>
        <w:pStyle w:val="Retraitcorpsdetexte3"/>
      </w:pPr>
    </w:p>
    <w:p w14:paraId="4CDAFDCF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14:paraId="0847D574" w14:textId="77777777" w:rsidR="0015167D" w:rsidRPr="00F664DF" w:rsidRDefault="0015167D" w:rsidP="00F664DF">
      <w:pPr>
        <w:pStyle w:val="Retraitcorpsdetexte3"/>
      </w:pPr>
    </w:p>
    <w:p w14:paraId="46D48228" w14:textId="77777777"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61920927" w14:textId="77777777" w:rsidR="00F664DF" w:rsidRDefault="00F664DF" w:rsidP="00F664DF">
      <w:pPr>
        <w:pStyle w:val="Retraitcorpsdetexte3"/>
      </w:pPr>
    </w:p>
    <w:p w14:paraId="3A760817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5D213BE9" w14:textId="77777777" w:rsidR="0015167D" w:rsidRPr="00F664DF" w:rsidRDefault="0015167D" w:rsidP="00F664DF">
      <w:pPr>
        <w:pStyle w:val="Retraitcorpsdetexte3"/>
      </w:pPr>
    </w:p>
    <w:p w14:paraId="5F044684" w14:textId="77777777"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14:paraId="42120CDF" w14:textId="77777777" w:rsidR="00F664DF" w:rsidRDefault="00F664DF" w:rsidP="00F664DF">
      <w:pPr>
        <w:pStyle w:val="Retraitcorpsdetexte3"/>
      </w:pPr>
    </w:p>
    <w:p w14:paraId="49849576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E66B085" w14:textId="77777777" w:rsidR="0015167D" w:rsidRPr="00F664DF" w:rsidRDefault="0015167D" w:rsidP="00F664DF">
      <w:pPr>
        <w:pStyle w:val="Retraitcorpsdetexte3"/>
      </w:pPr>
    </w:p>
    <w:p w14:paraId="448EEAA8" w14:textId="77777777"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14:paraId="39CD111D" w14:textId="77777777" w:rsidR="00F664DF" w:rsidRDefault="00F664DF" w:rsidP="00F664DF">
      <w:pPr>
        <w:pStyle w:val="Retraitcorpsdetexte3"/>
      </w:pPr>
    </w:p>
    <w:p w14:paraId="0B165676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72FFA6EF" w14:textId="77777777" w:rsidR="0015167D" w:rsidRPr="00F664DF" w:rsidRDefault="0015167D" w:rsidP="00F664DF">
      <w:pPr>
        <w:pStyle w:val="Retraitcorpsdetexte3"/>
      </w:pPr>
    </w:p>
    <w:p w14:paraId="54B41642" w14:textId="77777777"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1BC6D080" w14:textId="77777777" w:rsidR="00F664DF" w:rsidRDefault="00F664DF" w:rsidP="00F664DF">
      <w:pPr>
        <w:pStyle w:val="Retraitcorpsdetexte3"/>
      </w:pPr>
    </w:p>
    <w:p w14:paraId="35396EE8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77607ACB" w14:textId="77777777" w:rsidR="0015167D" w:rsidRPr="00F664DF" w:rsidRDefault="0015167D" w:rsidP="00F664DF">
      <w:pPr>
        <w:pStyle w:val="Retraitcorpsdetexte3"/>
      </w:pPr>
    </w:p>
    <w:p w14:paraId="4B53A6A5" w14:textId="77777777"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632CED2B" w14:textId="77777777" w:rsidR="00F664DF" w:rsidRDefault="00F664DF" w:rsidP="00F664DF">
      <w:pPr>
        <w:pStyle w:val="Retraitcorpsdetexte3"/>
      </w:pPr>
    </w:p>
    <w:p w14:paraId="4D9373AC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2CC95A4A" w14:textId="77777777" w:rsidR="0015167D" w:rsidRPr="00F664DF" w:rsidRDefault="0015167D" w:rsidP="00F664DF">
      <w:pPr>
        <w:pStyle w:val="Retraitcorpsdetexte3"/>
      </w:pPr>
    </w:p>
    <w:p w14:paraId="43998354" w14:textId="77777777"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14:paraId="734FFB1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5E5F94F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13E1AC68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539FD6DD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3602C842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23C95C01" w14:textId="77777777"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14:paraId="7EDB4589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3D079B4C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67DD764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360F0FBB" w14:textId="7AAC3EA1" w:rsid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3CEBAE7C" w14:textId="0C27BEF2" w:rsidR="003D46DE" w:rsidRPr="003D46DE" w:rsidRDefault="003D46DE" w:rsidP="003D46DE">
      <w:pPr>
        <w:pStyle w:val="Corpsdetexte"/>
      </w:pPr>
      <w:r w:rsidRPr="003D46DE">
        <w:drawing>
          <wp:inline distT="0" distB="0" distL="0" distR="0" wp14:anchorId="6BD4F119" wp14:editId="043A8BEC">
            <wp:extent cx="5759450" cy="23844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385C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14:paraId="2B88132A" w14:textId="77777777"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14:paraId="1E5401E9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17D9FE58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20FF4060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lastRenderedPageBreak/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7B556482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15FDD3ED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45B7F8F3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3DD6518D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62036ECE" w14:textId="77777777"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14:paraId="38BEB3D9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7064B9A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178EF62A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62866AF8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59C29165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1850BFB6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6CD771CC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2035804B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3F87875A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4D6053D2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 xml:space="preserve">Modèle conceptuel des données, </w:t>
      </w:r>
      <w:proofErr w:type="gramStart"/>
      <w:r w:rsidRPr="0037071E">
        <w:t>modèles logique</w:t>
      </w:r>
      <w:proofErr w:type="gramEnd"/>
      <w:r w:rsidRPr="0037071E">
        <w:t xml:space="preserve"> des données.</w:t>
      </w:r>
    </w:p>
    <w:p w14:paraId="037C8E1D" w14:textId="77777777" w:rsidR="004206A2" w:rsidRPr="007F30AE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14:paraId="5C649473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146038">
        <w:t>5.1</w:t>
      </w:r>
      <w:r w:rsidR="00A65F0B">
        <w:fldChar w:fldCharType="end"/>
      </w:r>
    </w:p>
    <w:p w14:paraId="199FD62C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23E81A05" w14:textId="77777777" w:rsidR="00505421" w:rsidRPr="007F30AE" w:rsidRDefault="008E53F9" w:rsidP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14:paraId="1A3B08F6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65D3825B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7E3CD7B6" w14:textId="77777777"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14:paraId="7F2C6E94" w14:textId="77777777" w:rsidR="007F30AE" w:rsidRP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14:paraId="669B2191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863B6FA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546F85F6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557312D8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AA6D890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2DCEDBF6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73D9496D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71E2CB5D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24A096DD" w14:textId="77777777" w:rsidR="00505421" w:rsidRPr="007F30AE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14:paraId="3FC85B4D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04636999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74D6D723" w14:textId="77777777" w:rsidR="007F30AE" w:rsidRPr="007F30AE" w:rsidRDefault="007F30AE" w:rsidP="008E53F9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14:paraId="710861A2" w14:textId="77777777" w:rsidR="007F30AE" w:rsidRPr="007F30AE" w:rsidRDefault="007F30AE" w:rsidP="008E53F9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14:paraId="699670DF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4B74FFF1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28B8DBA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14:paraId="1EC8F5DC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14:paraId="1E8CB1DF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6906D4A" w14:textId="77777777" w:rsidR="007F30AE" w:rsidRPr="007F30AE" w:rsidRDefault="007F30AE" w:rsidP="008E53F9">
      <w:pPr>
        <w:pStyle w:val="Titre1"/>
      </w:pPr>
      <w:bookmarkStart w:id="48" w:name="_Toc165969653"/>
      <w:bookmarkStart w:id="49" w:name="_Toc308526342"/>
      <w:r w:rsidRPr="007F30AE">
        <w:t>Conclusion</w:t>
      </w:r>
      <w:bookmarkEnd w:id="48"/>
      <w:bookmarkEnd w:id="49"/>
    </w:p>
    <w:p w14:paraId="3DBD68FB" w14:textId="77777777" w:rsidR="007F30AE" w:rsidRPr="00152A26" w:rsidRDefault="007F30AE" w:rsidP="008E53F9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14:paraId="26712865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5E2781E8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lastRenderedPageBreak/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2CAF8B9B" w14:textId="77777777" w:rsidR="007F30AE" w:rsidRPr="007F30AE" w:rsidRDefault="007F30AE" w:rsidP="008E53F9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14:paraId="658B897B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35261B29" w14:textId="77777777" w:rsidR="007F30AE" w:rsidRPr="007F30AE" w:rsidRDefault="007F30AE" w:rsidP="008E53F9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14:paraId="11ECC7D1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43BA6130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02F341F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0DEF6042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334C7308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16E5D672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A609368" w14:textId="77777777" w:rsidR="007F30AE" w:rsidRPr="007F30AE" w:rsidRDefault="007F30AE" w:rsidP="008E53F9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t>Divers</w:t>
      </w:r>
      <w:bookmarkEnd w:id="56"/>
      <w:bookmarkEnd w:id="57"/>
      <w:bookmarkEnd w:id="58"/>
    </w:p>
    <w:p w14:paraId="3603B4E7" w14:textId="77777777" w:rsidR="007F30AE" w:rsidRPr="007F30AE" w:rsidRDefault="007F30AE" w:rsidP="008E53F9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14:paraId="473FDDA1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78264FEA" w14:textId="77777777" w:rsidR="007F30AE" w:rsidRPr="007F30AE" w:rsidRDefault="00A3107E" w:rsidP="008E53F9">
      <w:pPr>
        <w:pStyle w:val="Titre2"/>
      </w:pPr>
      <w:bookmarkStart w:id="62" w:name="_Toc308526348"/>
      <w:r>
        <w:t>Bibliographie</w:t>
      </w:r>
      <w:bookmarkEnd w:id="62"/>
    </w:p>
    <w:p w14:paraId="70D4A975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2975EB9C" w14:textId="77777777" w:rsidR="00903FEF" w:rsidRPr="007F30AE" w:rsidRDefault="00903FEF" w:rsidP="008E53F9">
      <w:pPr>
        <w:pStyle w:val="Titre2"/>
      </w:pPr>
      <w:bookmarkStart w:id="63" w:name="_Toc308526349"/>
      <w:r>
        <w:t>Webographie</w:t>
      </w:r>
      <w:bookmarkEnd w:id="63"/>
    </w:p>
    <w:p w14:paraId="2BDC8E20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47451BEB" w14:textId="77777777" w:rsidR="00903FEF" w:rsidRPr="007F30AE" w:rsidRDefault="00903FEF" w:rsidP="008E53F9">
      <w:pPr>
        <w:pStyle w:val="Titre1"/>
      </w:pPr>
      <w:bookmarkStart w:id="64" w:name="_Toc308526350"/>
      <w:r>
        <w:t>Annexes</w:t>
      </w:r>
      <w:bookmarkEnd w:id="64"/>
    </w:p>
    <w:p w14:paraId="414CEC59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3F13F457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B91778E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16A48D81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6AF12" w14:textId="77777777" w:rsidR="005B6D04" w:rsidRDefault="005B6D04">
      <w:r>
        <w:separator/>
      </w:r>
    </w:p>
  </w:endnote>
  <w:endnote w:type="continuationSeparator" w:id="0">
    <w:p w14:paraId="75806938" w14:textId="77777777" w:rsidR="005B6D04" w:rsidRDefault="005B6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423973F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A69C56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146038" w:rsidRPr="00146038">
              <w:rPr>
                <w:rFonts w:cs="Arial"/>
                <w:noProof/>
                <w:szCs w:val="16"/>
              </w:rPr>
              <w:t>Sylvain Philipona</w:t>
            </w:r>
          </w:fldSimple>
        </w:p>
        <w:p w14:paraId="56C7A529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418096F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92EC49C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46038">
            <w:rPr>
              <w:rFonts w:cs="Arial"/>
              <w:noProof/>
              <w:szCs w:val="16"/>
            </w:rPr>
            <w:t>25.01.2023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A6BA696" w14:textId="77777777" w:rsidTr="00E52B61">
      <w:trPr>
        <w:jc w:val="center"/>
      </w:trPr>
      <w:tc>
        <w:tcPr>
          <w:tcW w:w="3510" w:type="dxa"/>
          <w:vAlign w:val="center"/>
        </w:tcPr>
        <w:p w14:paraId="31233FD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0543AC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A5E9AF6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46038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5B8FA8A" w14:textId="77777777" w:rsidTr="00E52B61">
      <w:trPr>
        <w:jc w:val="center"/>
      </w:trPr>
      <w:tc>
        <w:tcPr>
          <w:tcW w:w="3510" w:type="dxa"/>
          <w:vAlign w:val="center"/>
        </w:tcPr>
        <w:p w14:paraId="5EE28C73" w14:textId="4D020538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146038" w:rsidRPr="00146038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870A3">
            <w:rPr>
              <w:rFonts w:cs="Arial"/>
              <w:noProof/>
              <w:szCs w:val="16"/>
            </w:rPr>
            <w:t>25.01.2023 11:52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4330E51" w14:textId="77777777" w:rsidR="00AA4393" w:rsidRPr="00000197" w:rsidRDefault="004A732F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146038" w:rsidRPr="00146038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4470540D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BD8B9" w14:textId="77777777" w:rsidR="005B6D04" w:rsidRDefault="005B6D04">
      <w:r>
        <w:separator/>
      </w:r>
    </w:p>
  </w:footnote>
  <w:footnote w:type="continuationSeparator" w:id="0">
    <w:p w14:paraId="2D2C5CA9" w14:textId="77777777" w:rsidR="005B6D04" w:rsidRDefault="005B6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2CDC4E51" w14:textId="77777777">
      <w:trPr>
        <w:trHeight w:val="536"/>
        <w:jc w:val="center"/>
      </w:trPr>
      <w:tc>
        <w:tcPr>
          <w:tcW w:w="2445" w:type="dxa"/>
          <w:vAlign w:val="center"/>
        </w:tcPr>
        <w:p w14:paraId="463A6A2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A0766CF" w14:textId="77777777" w:rsidR="00AA4393" w:rsidRPr="00B4738A" w:rsidRDefault="00AA4393" w:rsidP="00B4738A"/>
      </w:tc>
      <w:tc>
        <w:tcPr>
          <w:tcW w:w="2283" w:type="dxa"/>
          <w:vAlign w:val="center"/>
        </w:tcPr>
        <w:p w14:paraId="18FFEAB8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257C572" wp14:editId="3C3E7BE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B5391E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9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38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46038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55966"/>
    <w:rsid w:val="0037071E"/>
    <w:rsid w:val="0038691C"/>
    <w:rsid w:val="003D46D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A732F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B6D04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058A"/>
    <w:rsid w:val="009B190E"/>
    <w:rsid w:val="009B6FDC"/>
    <w:rsid w:val="009D1A69"/>
    <w:rsid w:val="009D480B"/>
    <w:rsid w:val="009D7D94"/>
    <w:rsid w:val="009F75DD"/>
    <w:rsid w:val="00A3107E"/>
    <w:rsid w:val="00A65F0B"/>
    <w:rsid w:val="00A706B7"/>
    <w:rsid w:val="00A870A3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CD3CF0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A6055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51822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223F40"/>
  <w15:docId w15:val="{B616776F-6E4F-4272-B5B8-0D5723CB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9D7D94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lphilipona\Downloads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6</TotalTime>
  <Pages>6</Pages>
  <Words>1520</Words>
  <Characters>8360</Characters>
  <Application>Microsoft Office Word</Application>
  <DocSecurity>0</DocSecurity>
  <Lines>69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9861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Sylvain Philipona</dc:creator>
  <cp:lastModifiedBy>Sylvain Philipona</cp:lastModifiedBy>
  <cp:revision>10</cp:revision>
  <cp:lastPrinted>2009-09-04T13:21:00Z</cp:lastPrinted>
  <dcterms:created xsi:type="dcterms:W3CDTF">2023-01-25T10:26:00Z</dcterms:created>
  <dcterms:modified xsi:type="dcterms:W3CDTF">2023-01-25T12:31:00Z</dcterms:modified>
</cp:coreProperties>
</file>